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376" w:rsidRDefault="00D61376" w:rsidP="00CF7022">
      <w:pPr>
        <w:pStyle w:val="Heading1"/>
      </w:pPr>
      <w:smartTag w:uri="urn:schemas-microsoft-com:office:smarttags" w:element="place">
        <w:smartTag w:uri="urn:schemas-microsoft-com:office:smarttags" w:element="PlaceName">
          <w:r>
            <w:t>Hibernia</w:t>
          </w:r>
        </w:smartTag>
        <w:r>
          <w:t xml:space="preserve"> </w:t>
        </w:r>
        <w:smartTag w:uri="urn:schemas-microsoft-com:office:smarttags" w:element="PlaceType">
          <w:r>
            <w:t>College</w:t>
          </w:r>
        </w:smartTag>
      </w:smartTag>
      <w:r>
        <w:t xml:space="preserve"> – Section 6</w:t>
      </w:r>
    </w:p>
    <w:p w:rsidR="00D61376" w:rsidRDefault="00D61376" w:rsidP="00CF7022">
      <w:pPr>
        <w:pStyle w:val="Heading2"/>
      </w:pPr>
      <w:r>
        <w:t xml:space="preserve">6.1 Digraphs </w:t>
      </w:r>
    </w:p>
    <w:p w:rsidR="00D61376" w:rsidRDefault="00D61376" w:rsidP="00CF7022">
      <w:pPr>
        <w:pStyle w:val="Heading2"/>
      </w:pPr>
      <w:r>
        <w:t>6.2 Relations</w:t>
      </w:r>
    </w:p>
    <w:p w:rsidR="00D61376" w:rsidRDefault="00D61376" w:rsidP="00CF7022">
      <w:pPr>
        <w:pStyle w:val="ListParagraph"/>
        <w:numPr>
          <w:ilvl w:val="0"/>
          <w:numId w:val="1"/>
        </w:numPr>
      </w:pPr>
      <w:r>
        <w:t>Using Digraphs to illustrate relations</w:t>
      </w:r>
    </w:p>
    <w:p w:rsidR="00D61376" w:rsidRDefault="00D61376" w:rsidP="00CF7022">
      <w:pPr>
        <w:pStyle w:val="ListParagraph"/>
        <w:numPr>
          <w:ilvl w:val="0"/>
          <w:numId w:val="1"/>
        </w:numPr>
      </w:pPr>
      <w:r>
        <w:t>Equivalence relations</w:t>
      </w:r>
    </w:p>
    <w:p w:rsidR="00D61376" w:rsidRDefault="00D61376" w:rsidP="00CF7022">
      <w:pPr>
        <w:pStyle w:val="ListParagraph"/>
        <w:numPr>
          <w:ilvl w:val="0"/>
          <w:numId w:val="1"/>
        </w:numPr>
      </w:pPr>
      <w:r>
        <w:t>Partial orders</w:t>
      </w:r>
    </w:p>
    <w:p w:rsidR="00D61376" w:rsidRDefault="00D61376" w:rsidP="00CF7022">
      <w:pPr>
        <w:pStyle w:val="Heading2"/>
      </w:pPr>
      <w:r>
        <w:t>6.3 Relations and Cartesian Products</w:t>
      </w:r>
    </w:p>
    <w:p w:rsidR="00D61376" w:rsidRDefault="00D61376" w:rsidP="00CF7022">
      <w:pPr>
        <w:pStyle w:val="Heading2"/>
      </w:pPr>
      <w:r>
        <w:t>6.4 Exercises</w:t>
      </w:r>
    </w:p>
    <w:p w:rsidR="00D61376" w:rsidRDefault="00D61376">
      <w:r>
        <w:t>True / False Questions</w:t>
      </w:r>
    </w:p>
    <w:p w:rsidR="00D61376" w:rsidRDefault="00D61376" w:rsidP="00CF7022">
      <w:pPr>
        <w:pStyle w:val="Heading2"/>
      </w:pPr>
      <w:r>
        <w:t>6.5 Exam Questions</w:t>
      </w:r>
    </w:p>
    <w:p w:rsidR="00D61376" w:rsidRDefault="00D61376" w:rsidP="00CF7022">
      <w:r>
        <w:t>What is the total number of subsets of S?</w:t>
      </w:r>
    </w:p>
    <w:p w:rsidR="00D61376" w:rsidRDefault="00D61376" w:rsidP="00CF7022">
      <w:r>
        <w:t xml:space="preserve">Draw the relationship digraph for </w:t>
      </w:r>
      <w:r w:rsidRPr="00CF7022">
        <w:rPr>
          <w:i/>
        </w:rPr>
        <w:t>R</w:t>
      </w:r>
      <w:r>
        <w:t xml:space="preserve"> on </w:t>
      </w:r>
      <w:r w:rsidRPr="00CF7022">
        <w:rPr>
          <w:i/>
        </w:rPr>
        <w:t>S</w:t>
      </w:r>
      <w:r>
        <w:t xml:space="preserve"> and say, with reason, whether this relation is</w:t>
      </w:r>
    </w:p>
    <w:p w:rsidR="00D61376" w:rsidRDefault="00D61376" w:rsidP="00CF7022">
      <w:pPr>
        <w:pStyle w:val="ListParagraph"/>
        <w:numPr>
          <w:ilvl w:val="0"/>
          <w:numId w:val="2"/>
        </w:numPr>
      </w:pPr>
      <w:r>
        <w:t>reflexive</w:t>
      </w:r>
    </w:p>
    <w:p w:rsidR="00D61376" w:rsidRDefault="00D61376" w:rsidP="00CF7022">
      <w:pPr>
        <w:pStyle w:val="ListParagraph"/>
        <w:numPr>
          <w:ilvl w:val="0"/>
          <w:numId w:val="2"/>
        </w:numPr>
      </w:pPr>
      <w:r>
        <w:t xml:space="preserve">symmetric </w:t>
      </w:r>
    </w:p>
    <w:p w:rsidR="00D61376" w:rsidRDefault="00D61376" w:rsidP="00CF7022">
      <w:pPr>
        <w:pStyle w:val="ListParagraph"/>
        <w:numPr>
          <w:ilvl w:val="0"/>
          <w:numId w:val="2"/>
        </w:numPr>
      </w:pPr>
      <w:r>
        <w:t>transitive</w:t>
      </w:r>
    </w:p>
    <w:p w:rsidR="00D61376" w:rsidRDefault="00D61376" w:rsidP="00CF7022">
      <w:pPr>
        <w:pStyle w:val="ListParagraph"/>
        <w:numPr>
          <w:ilvl w:val="0"/>
          <w:numId w:val="2"/>
        </w:numPr>
      </w:pPr>
      <w:r>
        <w:t>a partial order</w:t>
      </w:r>
    </w:p>
    <w:p w:rsidR="00D61376" w:rsidRDefault="00D61376" w:rsidP="0053629A">
      <w:r>
        <w:t>R is a relation defined on S as follows</w:t>
      </w:r>
    </w:p>
    <w:sectPr w:rsidR="00D61376" w:rsidSect="00BA0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F6D2D"/>
    <w:multiLevelType w:val="hybridMultilevel"/>
    <w:tmpl w:val="4BA67254"/>
    <w:lvl w:ilvl="0" w:tplc="1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5F174627"/>
    <w:multiLevelType w:val="hybridMultilevel"/>
    <w:tmpl w:val="0B7A909E"/>
    <w:lvl w:ilvl="0" w:tplc="1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7022"/>
    <w:rsid w:val="000838AE"/>
    <w:rsid w:val="0017615D"/>
    <w:rsid w:val="003373EA"/>
    <w:rsid w:val="0052366E"/>
    <w:rsid w:val="0053629A"/>
    <w:rsid w:val="00630B5A"/>
    <w:rsid w:val="00811413"/>
    <w:rsid w:val="00A70903"/>
    <w:rsid w:val="00BA001F"/>
    <w:rsid w:val="00BD3B2D"/>
    <w:rsid w:val="00CF7022"/>
    <w:rsid w:val="00D61376"/>
    <w:rsid w:val="00E12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01F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F702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F702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F7022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F7022"/>
    <w:rPr>
      <w:rFonts w:ascii="Cambria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99"/>
    <w:qFormat/>
    <w:rsid w:val="00CF70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21</TotalTime>
  <Pages>1</Pages>
  <Words>66</Words>
  <Characters>378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Kevin.OBrien</cp:lastModifiedBy>
  <cp:revision>8</cp:revision>
  <dcterms:created xsi:type="dcterms:W3CDTF">2012-10-28T16:22:00Z</dcterms:created>
  <dcterms:modified xsi:type="dcterms:W3CDTF">2012-11-10T17:27:00Z</dcterms:modified>
</cp:coreProperties>
</file>