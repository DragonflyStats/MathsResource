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22" w:rsidRDefault="00347822">
      <w:r w:rsidRPr="002137B1">
        <w:rPr>
          <w:noProof/>
          <w:lang w:eastAsia="en-I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ttp://web.archive.org/web/20041210054505im_/http:/doc.gold.ac.uk/~maa01km/2002_images/exam2002%5B1%5D.jpg" style="width:446.25pt;height:627pt;visibility:visible">
            <v:imagedata r:id="rId4" o:title=""/>
          </v:shape>
        </w:pict>
      </w:r>
    </w:p>
    <w:p w:rsidR="00347822" w:rsidRDefault="00347822">
      <w:r w:rsidRPr="002137B1">
        <w:rPr>
          <w:noProof/>
          <w:lang w:eastAsia="en-IE"/>
        </w:rPr>
        <w:pict>
          <v:shape id="Picture 4" o:spid="_x0000_i1026" type="#_x0000_t75" alt="http://web.archive.org/web/20041210054505im_/http:/doc.gold.ac.uk/~maa01km/2002_images/exam2002%5B2%5D.jpg" style="width:446.25pt;height:627pt;visibility:visible">
            <v:imagedata r:id="rId5" o:title=""/>
          </v:shape>
        </w:pict>
      </w:r>
    </w:p>
    <w:p w:rsidR="00347822" w:rsidRDefault="00347822">
      <w:r w:rsidRPr="002137B1">
        <w:rPr>
          <w:noProof/>
          <w:lang w:eastAsia="en-IE"/>
        </w:rPr>
        <w:pict>
          <v:shape id="Picture 10" o:spid="_x0000_i1027" type="#_x0000_t75" alt="http://web.archive.org/web/20041210054505im_/http:/doc.gold.ac.uk/~maa01km/2002_images/exam2002(4).jpg" style="width:446.25pt;height:627pt;visibility:visible">
            <v:imagedata r:id="rId6" o:title=""/>
          </v:shape>
        </w:pict>
      </w:r>
    </w:p>
    <w:p w:rsidR="00347822" w:rsidRDefault="00347822">
      <w:r w:rsidRPr="002137B1">
        <w:rPr>
          <w:noProof/>
          <w:lang w:eastAsia="en-IE"/>
        </w:rPr>
        <w:pict>
          <v:shape id="Picture 7" o:spid="_x0000_i1028" type="#_x0000_t75" alt="http://web.archive.org/web/20041210054505im_/http:/doc.gold.ac.uk/~maa01km/2002_images/exam2002(3).jpg" style="width:446.25pt;height:627pt;visibility:visible">
            <v:imagedata r:id="rId7" o:title=""/>
          </v:shape>
        </w:pict>
      </w:r>
    </w:p>
    <w:sectPr w:rsidR="00347822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5521"/>
    <w:rsid w:val="00145521"/>
    <w:rsid w:val="002137B1"/>
    <w:rsid w:val="00347822"/>
    <w:rsid w:val="0069035D"/>
    <w:rsid w:val="00A75A4B"/>
    <w:rsid w:val="00CC62E3"/>
    <w:rsid w:val="00D910F7"/>
    <w:rsid w:val="00E1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4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5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4</Pages>
  <Words>1</Words>
  <Characters>7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Computer5</dc:creator>
  <cp:keywords/>
  <dc:description/>
  <cp:lastModifiedBy>Kevin.OBrien</cp:lastModifiedBy>
  <cp:revision>2</cp:revision>
  <dcterms:created xsi:type="dcterms:W3CDTF">2014-04-06T20:34:00Z</dcterms:created>
  <dcterms:modified xsi:type="dcterms:W3CDTF">2014-04-06T20:34:00Z</dcterms:modified>
</cp:coreProperties>
</file>